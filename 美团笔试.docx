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7468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STL的容器可以分为以下几个大类: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1、 顺序（序列）容器，　有 vector,list,deque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, string,stack( 适配器类), queue( 适配器类), priority queues( 适配器类)。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2、关联容器,     有set, multiset,map,multimap,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bitset,hash_set, hash_map, hash_multiset, hash_multimap。</w:t>
      </w:r>
    </w:p>
    <w:p>
      <w:bookmarkStart w:id="0" w:name="_GoBack"/>
      <w:bookmarkEnd w:id="0"/>
    </w:p>
    <w:p>
      <w:r>
        <w:drawing>
          <wp:inline distT="0" distB="0" distL="114300" distR="114300">
            <wp:extent cx="5269230" cy="17678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500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不适合序列标注：RNN CNN 隐层马尔科夫 条件随机域</w:t>
      </w:r>
    </w:p>
    <w:p>
      <w:r>
        <w:drawing>
          <wp:inline distT="0" distB="0" distL="114300" distR="114300">
            <wp:extent cx="5267325" cy="1772285"/>
            <wp:effectExtent l="0" t="0" r="952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7198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721485"/>
            <wp:effectExtent l="0" t="0" r="1079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195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05025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1323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3296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634F7"/>
    <w:rsid w:val="0E8634F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2018-07-25T06:07:00Z</dcterms:created>
  <dc:creator>%E8%83%A1%E6%A5%A0</dc:creator>
  <cp:lastModifiedBy>%E8%83%A1%E6%A5%A0</cp:lastModifiedBy>
  <dcterms:modified xsi:type="dcterms:W3CDTF">2018-07-25T06:41:38Z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